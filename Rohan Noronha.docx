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029A1E0F" w14:textId="0B81219A" w:rsidR="00C74568" w:rsidRDefault="009C1F4A">
              <w:pPr>
                <w:pStyle w:val="Publishwithline"/>
              </w:pPr>
              <w:r>
                <w:t>Rohan Noronha’s Blog</w:t>
              </w:r>
            </w:p>
          </w:sdtContent>
        </w:sdt>
        <w:p w14:paraId="6D7FC717" w14:textId="77777777" w:rsidR="00C74568" w:rsidRDefault="00C74568">
          <w:pPr>
            <w:pStyle w:val="underline"/>
          </w:pPr>
        </w:p>
        <w:p w14:paraId="5A05AC8D" w14:textId="77777777" w:rsidR="00C74568" w:rsidRDefault="005051DD">
          <w:pPr>
            <w:pStyle w:val="PadderBetweenControlandBody"/>
          </w:pPr>
        </w:p>
      </w:sdtContent>
    </w:sdt>
    <w:p w14:paraId="1BE98F18" w14:textId="593F3CE4" w:rsidR="009C1F4A" w:rsidRDefault="009C1F4A" w:rsidP="009C1F4A">
      <w:r>
        <w:t xml:space="preserve">As a UI/UX designer, </w:t>
      </w:r>
      <w:r>
        <w:t>I</w:t>
      </w:r>
      <w:r>
        <w:t xml:space="preserve"> encounter</w:t>
      </w:r>
      <w:r>
        <w:t>ed</w:t>
      </w:r>
      <w:r>
        <w:t xml:space="preserve"> various challenges and difficulties throughout </w:t>
      </w:r>
      <w:r>
        <w:t>my</w:t>
      </w:r>
      <w:r>
        <w:t xml:space="preserve"> design journey. Here are some</w:t>
      </w:r>
      <w:r>
        <w:t xml:space="preserve"> of those</w:t>
      </w:r>
      <w:r>
        <w:t>:</w:t>
      </w:r>
    </w:p>
    <w:p w14:paraId="6A2359DE" w14:textId="77777777" w:rsidR="009C1F4A" w:rsidRDefault="009C1F4A" w:rsidP="009C1F4A"/>
    <w:p w14:paraId="693B84CB" w14:textId="77777777" w:rsidR="009C1F4A" w:rsidRDefault="009C1F4A" w:rsidP="009C1F4A">
      <w:r>
        <w:t>1. Balancing User Needs and Business Goals:</w:t>
      </w:r>
    </w:p>
    <w:p w14:paraId="2B625636" w14:textId="30CC29C5" w:rsidR="009C1F4A" w:rsidRDefault="009C1F4A" w:rsidP="009C1F4A">
      <w:r>
        <w:t xml:space="preserve">One of the primary challenges is striking the right balance between meeting user needs and aligning with the business goals of the project. </w:t>
      </w:r>
      <w:r>
        <w:t>I</w:t>
      </w:r>
      <w:r>
        <w:t xml:space="preserve"> often face</w:t>
      </w:r>
      <w:r>
        <w:t>d</w:t>
      </w:r>
      <w:r>
        <w:t xml:space="preserve"> pressure from </w:t>
      </w:r>
      <w:r>
        <w:t>my leader</w:t>
      </w:r>
      <w:r>
        <w:t xml:space="preserve"> to prioritize </w:t>
      </w:r>
      <w:r>
        <w:t>Fun Design</w:t>
      </w:r>
      <w:r>
        <w:t xml:space="preserve">, which may conflict with the optimal user experience. Finding a harmonious solution that satisfies both parties </w:t>
      </w:r>
      <w:proofErr w:type="gramStart"/>
      <w:r>
        <w:t>requires</w:t>
      </w:r>
      <w:proofErr w:type="gramEnd"/>
      <w:r>
        <w:t xml:space="preserve"> effective communication and negotiation skills.</w:t>
      </w:r>
      <w:r>
        <w:t xml:space="preserve"> </w:t>
      </w:r>
      <w:proofErr w:type="gramStart"/>
      <w:r>
        <w:t>Luckily</w:t>
      </w:r>
      <w:proofErr w:type="gramEnd"/>
      <w:r>
        <w:t xml:space="preserve"> I had an Assistant in for of Arpita Pawar to help me through </w:t>
      </w:r>
      <w:proofErr w:type="spellStart"/>
      <w:r>
        <w:t>color</w:t>
      </w:r>
      <w:proofErr w:type="spellEnd"/>
      <w:r>
        <w:t xml:space="preserve"> palettes and selection of fonts.</w:t>
      </w:r>
    </w:p>
    <w:p w14:paraId="76920FC2" w14:textId="77777777" w:rsidR="009C1F4A" w:rsidRDefault="009C1F4A" w:rsidP="009C1F4A"/>
    <w:p w14:paraId="5C7383E1" w14:textId="77777777" w:rsidR="009C1F4A" w:rsidRDefault="009C1F4A" w:rsidP="009C1F4A">
      <w:r>
        <w:t>2. Limited Understanding and Awareness of UX:</w:t>
      </w:r>
    </w:p>
    <w:p w14:paraId="5697390F" w14:textId="55E50D77" w:rsidR="009C1F4A" w:rsidRDefault="009C1F4A" w:rsidP="009C1F4A">
      <w:r>
        <w:t xml:space="preserve">Many organizations and clients still have a limited understanding of the value and importance of UX design. Educating </w:t>
      </w:r>
      <w:r>
        <w:t>team members</w:t>
      </w:r>
      <w:r>
        <w:t xml:space="preserve"> about the UX process, research methodologies, and the impact of design decisions </w:t>
      </w:r>
      <w:r>
        <w:t xml:space="preserve">was </w:t>
      </w:r>
      <w:r>
        <w:t>a challenge. It's crucial for designers to advocate for user-centric design practices</w:t>
      </w:r>
      <w:r>
        <w:t>.</w:t>
      </w:r>
    </w:p>
    <w:p w14:paraId="0274EAFD" w14:textId="77777777" w:rsidR="009C1F4A" w:rsidRDefault="009C1F4A" w:rsidP="009C1F4A"/>
    <w:p w14:paraId="5A67AD06" w14:textId="77777777" w:rsidR="009C1F4A" w:rsidRDefault="009C1F4A" w:rsidP="009C1F4A">
      <w:r>
        <w:t>3. Unclear or Evolving Project Requirements:</w:t>
      </w:r>
    </w:p>
    <w:p w14:paraId="5665931A" w14:textId="085EE72B" w:rsidR="009C1F4A" w:rsidRDefault="009C1F4A" w:rsidP="009C1F4A">
      <w:r>
        <w:t>Project requirements</w:t>
      </w:r>
      <w:r>
        <w:t xml:space="preserve"> were</w:t>
      </w:r>
      <w:r>
        <w:t xml:space="preserve"> unclear, vague, or subject to frequent changes. This can </w:t>
      </w:r>
      <w:proofErr w:type="gramStart"/>
      <w:r>
        <w:t>ma</w:t>
      </w:r>
      <w:r>
        <w:t>de</w:t>
      </w:r>
      <w:proofErr w:type="gramEnd"/>
      <w:r>
        <w:t xml:space="preserve"> it challenging to establish a solid design direction and maintain design consistency. Designers must proactively seek clarification and collaborate closely with project</w:t>
      </w:r>
      <w:r>
        <w:t xml:space="preserve"> members</w:t>
      </w:r>
      <w:r>
        <w:t xml:space="preserve"> to ensure a clear understanding of project objectives and scope.</w:t>
      </w:r>
    </w:p>
    <w:p w14:paraId="11C927B6" w14:textId="77777777" w:rsidR="009C1F4A" w:rsidRDefault="009C1F4A" w:rsidP="009C1F4A"/>
    <w:p w14:paraId="6D052DBB" w14:textId="77777777" w:rsidR="009C1F4A" w:rsidRDefault="009C1F4A" w:rsidP="009C1F4A">
      <w:r>
        <w:t>4. Dealing with Subjectivity and Differing Opinions:</w:t>
      </w:r>
    </w:p>
    <w:p w14:paraId="7AB85D1C" w14:textId="7E245047" w:rsidR="009C1F4A" w:rsidRDefault="009C1F4A" w:rsidP="009C1F4A">
      <w:r>
        <w:t xml:space="preserve">Design is subjective, and </w:t>
      </w:r>
      <w:r>
        <w:t>team members</w:t>
      </w:r>
      <w:r>
        <w:t xml:space="preserve"> may have differing opinions and preferences. Balancing multiple perspectives while maintaining a cohesive and user-</w:t>
      </w:r>
      <w:proofErr w:type="spellStart"/>
      <w:r>
        <w:t>centered</w:t>
      </w:r>
      <w:proofErr w:type="spellEnd"/>
      <w:r>
        <w:t xml:space="preserve"> design </w:t>
      </w:r>
      <w:r>
        <w:t>was</w:t>
      </w:r>
      <w:r>
        <w:t xml:space="preserve"> challenging. Designers need to effectively communicate their design rationale, back decisions with user research and data, and facilitate constructive discussions to reach consensus.</w:t>
      </w:r>
    </w:p>
    <w:p w14:paraId="0DD8F6E2" w14:textId="77777777" w:rsidR="009C1F4A" w:rsidRDefault="009C1F4A" w:rsidP="009C1F4A"/>
    <w:p w14:paraId="5783EB61" w14:textId="77777777" w:rsidR="009C1F4A" w:rsidRDefault="009C1F4A" w:rsidP="009C1F4A">
      <w:r>
        <w:t>5. Time and Resource Constraints:</w:t>
      </w:r>
    </w:p>
    <w:p w14:paraId="7850C232" w14:textId="0E6C5913" w:rsidR="009C1F4A" w:rsidRDefault="009C1F4A" w:rsidP="009C1F4A">
      <w:r>
        <w:t xml:space="preserve">Our project was not looking good at first glance in the start and this was my first time working on a team project. I had to redesign the UI and at the same time satisfying </w:t>
      </w:r>
      <w:r w:rsidR="005051DD">
        <w:t>all team member’s arguments. I had very limited area to work on but it was taking a lot of time to satisfy everyone’s opinion. I had to search for resource images for the translator so that the words were readable clearly.</w:t>
      </w:r>
    </w:p>
    <w:p w14:paraId="574A5F24" w14:textId="45ED0A75" w:rsidR="009C1F4A" w:rsidRDefault="005051DD" w:rsidP="009C1F4A">
      <w:r>
        <w:t>6.</w:t>
      </w:r>
      <w:r w:rsidR="009C1F4A">
        <w:t xml:space="preserve"> Working with Development Constraints:</w:t>
      </w:r>
    </w:p>
    <w:p w14:paraId="5B30D46C" w14:textId="77777777" w:rsidR="009C1F4A" w:rsidRDefault="009C1F4A" w:rsidP="009C1F4A">
      <w:r>
        <w:t>Designers often collaborate with developers to bring their designs to life. However, developers may face technical limitations or constraints that impact the feasibility of design ideas. Bridging the gap between design and development requires effective communication, understanding of technical constraints, and collaborative problem-solving to find suitable compromises.</w:t>
      </w:r>
    </w:p>
    <w:p w14:paraId="7B522619" w14:textId="77777777" w:rsidR="009C1F4A" w:rsidRDefault="009C1F4A" w:rsidP="009C1F4A"/>
    <w:p w14:paraId="198C7862" w14:textId="77777777" w:rsidR="009C1F4A" w:rsidRDefault="009C1F4A" w:rsidP="009C1F4A">
      <w:r>
        <w:t>Conclusion:</w:t>
      </w:r>
    </w:p>
    <w:p w14:paraId="26B97D0F" w14:textId="545CFA65" w:rsidR="00C74568" w:rsidRDefault="009C1F4A" w:rsidP="009C1F4A">
      <w:r>
        <w:t>UI/UX design comes with its fair share of challenges, but overcoming them</w:t>
      </w:r>
      <w:r w:rsidR="005051DD">
        <w:t xml:space="preserve"> </w:t>
      </w:r>
      <w:r>
        <w:t>lead</w:t>
      </w:r>
      <w:r w:rsidR="005051DD">
        <w:t xml:space="preserve"> me</w:t>
      </w:r>
      <w:r>
        <w:t xml:space="preserve"> to immense personal and professional growth. By staying adaptable, fostering effective communication, advocating for user-</w:t>
      </w:r>
      <w:proofErr w:type="spellStart"/>
      <w:r>
        <w:t>centered</w:t>
      </w:r>
      <w:proofErr w:type="spellEnd"/>
      <w:r>
        <w:t xml:space="preserve"> design, and continuously expanding knowledge and skills, </w:t>
      </w:r>
      <w:r w:rsidR="005051DD">
        <w:t>I</w:t>
      </w:r>
      <w:r>
        <w:t xml:space="preserve"> navigate</w:t>
      </w:r>
      <w:r w:rsidR="005051DD">
        <w:t>d</w:t>
      </w:r>
      <w:r>
        <w:t xml:space="preserve"> these difficulties and create</w:t>
      </w:r>
      <w:r w:rsidR="005051DD">
        <w:t xml:space="preserve">d </w:t>
      </w:r>
      <w:proofErr w:type="gramStart"/>
      <w:r w:rsidR="005051DD">
        <w:t>a</w:t>
      </w:r>
      <w:proofErr w:type="gramEnd"/>
      <w:r>
        <w:t xml:space="preserve"> impactful digital experience</w:t>
      </w:r>
      <w:r w:rsidR="005051DD">
        <w:t xml:space="preserve"> on this webapp</w:t>
      </w:r>
      <w:r>
        <w:t>.</w:t>
      </w:r>
    </w:p>
    <w:sectPr w:rsidR="00C745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9C1F4A"/>
    <w:rsid w:val="005051DD"/>
    <w:rsid w:val="009C1F4A"/>
    <w:rsid w:val="00BC386E"/>
    <w:rsid w:val="00C74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EFB0"/>
  <w15:docId w15:val="{6AA742E8-E6C6-4630-AFA3-50593CF8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20Noronh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04309A83-87DF-4B17-A50B-A3914086DFDE}"/>
      </w:docPartPr>
      <w:docPartBody>
        <w:p w:rsidR="00000000" w:rsidRDefault="00300F64">
          <w:r w:rsidRPr="00CF20F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64"/>
    <w:rsid w:val="00300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F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Rohan Noronha’s Blog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15</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Noronha</dc:creator>
  <cp:keywords/>
  <dc:description/>
  <cp:lastModifiedBy>Rohan Noronha</cp:lastModifiedBy>
  <cp:revision>1</cp:revision>
  <dcterms:created xsi:type="dcterms:W3CDTF">2023-07-14T16:09:00Z</dcterms:created>
  <dcterms:modified xsi:type="dcterms:W3CDTF">2023-07-14T16:24:00Z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