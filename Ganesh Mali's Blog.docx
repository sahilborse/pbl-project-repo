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029A1E0F" w14:textId="72D64EB5" w:rsidR="00C74568" w:rsidRDefault="00144044">
              <w:pPr>
                <w:pStyle w:val="Publishwithline"/>
              </w:pPr>
              <w:r>
                <w:t>Ganesh Mali’s</w:t>
              </w:r>
              <w:r w:rsidR="009C1F4A">
                <w:t xml:space="preserve"> Blog</w:t>
              </w:r>
            </w:p>
          </w:sdtContent>
        </w:sdt>
        <w:p w14:paraId="6D7FC717" w14:textId="77777777" w:rsidR="00C74568" w:rsidRDefault="00C74568">
          <w:pPr>
            <w:pStyle w:val="underline"/>
          </w:pPr>
        </w:p>
        <w:p w14:paraId="5A05AC8D" w14:textId="77777777" w:rsidR="00C74568" w:rsidRDefault="009933A3">
          <w:pPr>
            <w:pStyle w:val="PadderBetweenControlandBody"/>
          </w:pPr>
        </w:p>
      </w:sdtContent>
    </w:sdt>
    <w:p w14:paraId="1BE98F18" w14:textId="1A2810B2" w:rsidR="009C1F4A" w:rsidRDefault="00144044" w:rsidP="009C1F4A">
      <w:r w:rsidRPr="00144044">
        <w:t>In today's digital age, having a</w:t>
      </w:r>
      <w:r>
        <w:t xml:space="preserve"> knowledg</w:t>
      </w:r>
      <w:r w:rsidR="007166D1">
        <w:t>e of Reports and Research Papers</w:t>
      </w:r>
      <w:r>
        <w:t xml:space="preserve"> &amp; learning various languages</w:t>
      </w:r>
      <w:r w:rsidR="007166D1">
        <w:t xml:space="preserve"> </w:t>
      </w:r>
      <w:r>
        <w:t xml:space="preserve">(like  HTML, </w:t>
      </w:r>
      <w:proofErr w:type="spellStart"/>
      <w:r>
        <w:t>Javascript</w:t>
      </w:r>
      <w:proofErr w:type="spellEnd"/>
      <w:r>
        <w:t>, CSS etc</w:t>
      </w:r>
      <w:r w:rsidR="007166D1">
        <w:t>.</w:t>
      </w:r>
      <w:r>
        <w:t>)</w:t>
      </w:r>
      <w:r w:rsidRPr="00144044">
        <w:t xml:space="preserve"> is essential for individuals and businesses alike. It allows you to showcase your work, reach a wider audience, and provide valuable information to your visitors</w:t>
      </w:r>
      <w:r w:rsidR="007166D1">
        <w:t xml:space="preserve">. Throughout this journey while making report I came across various challenges and </w:t>
      </w:r>
      <w:proofErr w:type="spellStart"/>
      <w:r w:rsidR="007166D1">
        <w:t>ecountered</w:t>
      </w:r>
      <w:proofErr w:type="spellEnd"/>
      <w:r w:rsidR="007166D1">
        <w:t xml:space="preserve"> them accordingly , But Overall journey was Great.</w:t>
      </w:r>
    </w:p>
    <w:p w14:paraId="6A2359DE" w14:textId="4482E69F" w:rsidR="009C1F4A" w:rsidRDefault="007166D1" w:rsidP="009C1F4A">
      <w:r>
        <w:t>1.</w:t>
      </w:r>
      <w:r w:rsidR="004543EE">
        <w:t xml:space="preserve">] </w:t>
      </w:r>
      <w:r>
        <w:t xml:space="preserve"> </w:t>
      </w:r>
      <w:r w:rsidRPr="007166D1">
        <w:t>Generating Report with LaTeX</w:t>
      </w:r>
      <w:r>
        <w:t xml:space="preserve">:-  </w:t>
      </w:r>
    </w:p>
    <w:p w14:paraId="5FDE7F9D" w14:textId="253C75BC" w:rsidR="007166D1" w:rsidRDefault="007166D1" w:rsidP="009C1F4A">
      <w:r>
        <w:t xml:space="preserve">       </w:t>
      </w:r>
      <w:r w:rsidRPr="007166D1">
        <w:t>LaTeX is a powerful typesetting system commonly used for creating scientific and technical documents.</w:t>
      </w:r>
      <w:r>
        <w:t xml:space="preserve"> </w:t>
      </w:r>
      <w:r w:rsidRPr="007166D1">
        <w:t>Start</w:t>
      </w:r>
      <w:r>
        <w:t>ing from</w:t>
      </w:r>
      <w:r w:rsidRPr="007166D1">
        <w:t xml:space="preserve">  installing a LaTeX distribution like </w:t>
      </w:r>
      <w:proofErr w:type="spellStart"/>
      <w:r w:rsidRPr="007166D1">
        <w:t>TeX</w:t>
      </w:r>
      <w:proofErr w:type="spellEnd"/>
      <w:r w:rsidRPr="007166D1">
        <w:t xml:space="preserve"> Live or </w:t>
      </w:r>
      <w:proofErr w:type="spellStart"/>
      <w:r w:rsidRPr="007166D1">
        <w:t>MiKTeX</w:t>
      </w:r>
      <w:proofErr w:type="spellEnd"/>
      <w:r w:rsidRPr="007166D1">
        <w:t xml:space="preserve"> </w:t>
      </w:r>
      <w:r w:rsidR="00450D7F">
        <w:t xml:space="preserve"> ending up with making Report was quite easy and I learned to make various Documents, Articles, Report etc. </w:t>
      </w:r>
      <w:r w:rsidR="00450D7F" w:rsidRPr="00450D7F">
        <w:t>Wri</w:t>
      </w:r>
      <w:r w:rsidR="00450D7F">
        <w:t>ting</w:t>
      </w:r>
      <w:r w:rsidR="00450D7F" w:rsidRPr="00450D7F">
        <w:t xml:space="preserve"> </w:t>
      </w:r>
      <w:r w:rsidR="00450D7F">
        <w:t xml:space="preserve">a </w:t>
      </w:r>
      <w:r w:rsidR="00450D7F" w:rsidRPr="00450D7F">
        <w:t>report using LaTeX markup language,</w:t>
      </w:r>
      <w:r w:rsidR="00450D7F">
        <w:t xml:space="preserve"> allowed</w:t>
      </w:r>
      <w:r w:rsidR="00450D7F" w:rsidRPr="00450D7F">
        <w:t xml:space="preserve"> </w:t>
      </w:r>
      <w:r w:rsidR="00450D7F">
        <w:t>me</w:t>
      </w:r>
      <w:r w:rsidR="00450D7F" w:rsidRPr="00450D7F">
        <w:t xml:space="preserve"> to structure the document, define sections, tables, equations, and </w:t>
      </w:r>
      <w:r w:rsidR="00450D7F">
        <w:t xml:space="preserve">many </w:t>
      </w:r>
      <w:r w:rsidR="00450D7F" w:rsidRPr="00450D7F">
        <w:t>more</w:t>
      </w:r>
      <w:r w:rsidR="00450D7F">
        <w:t xml:space="preserve"> also I</w:t>
      </w:r>
      <w:r w:rsidR="00450D7F" w:rsidRPr="00450D7F">
        <w:t>nclude packages for additional functionalities such as graphics, bibliography management, and mathematical symbols.</w:t>
      </w:r>
      <w:r w:rsidR="00450D7F">
        <w:t xml:space="preserve"> After final completion of Report I </w:t>
      </w:r>
      <w:proofErr w:type="spellStart"/>
      <w:r w:rsidR="00450D7F">
        <w:t>compilied</w:t>
      </w:r>
      <w:proofErr w:type="spellEnd"/>
      <w:r w:rsidR="00450D7F">
        <w:t xml:space="preserve"> LATEX Document to generate PDF and finally  report became the Best to Present. No doubt I faced so much problems but I overcome them too.</w:t>
      </w:r>
    </w:p>
    <w:p w14:paraId="55647592" w14:textId="676CE002" w:rsidR="007166D1" w:rsidRDefault="00450D7F" w:rsidP="009C1F4A">
      <w:r>
        <w:t xml:space="preserve">  A.] Limited Awareness and Understanding :- </w:t>
      </w:r>
    </w:p>
    <w:p w14:paraId="56DA8F8E" w14:textId="1634689C" w:rsidR="00450D7F" w:rsidRDefault="00450D7F" w:rsidP="009C1F4A">
      <w:r>
        <w:t xml:space="preserve">       Nowadays, there is still lack of Understanding and limited awareness about Documents, Research Papers, articles etc. as </w:t>
      </w:r>
      <w:r w:rsidR="00150DB9">
        <w:t xml:space="preserve">these plays very crucial part in any business goal, organisational programs, etc these </w:t>
      </w:r>
      <w:r w:rsidR="004543EE">
        <w:t xml:space="preserve">       </w:t>
      </w:r>
      <w:r w:rsidR="00150DB9">
        <w:t xml:space="preserve">articles spreads the awareness and shares some knowledge about what’s going in their Company/organisation and what </w:t>
      </w:r>
      <w:proofErr w:type="spellStart"/>
      <w:r w:rsidR="00150DB9">
        <w:t>todays</w:t>
      </w:r>
      <w:proofErr w:type="spellEnd"/>
      <w:r w:rsidR="00150DB9">
        <w:t xml:space="preserve"> world is looking for.</w:t>
      </w:r>
    </w:p>
    <w:p w14:paraId="4A0107C3" w14:textId="743F288E" w:rsidR="00150DB9" w:rsidRDefault="004543EE" w:rsidP="009C1F4A">
      <w:r>
        <w:t xml:space="preserve"> </w:t>
      </w:r>
      <w:r w:rsidR="00150DB9">
        <w:t xml:space="preserve">B.] Fear about Code </w:t>
      </w:r>
      <w:r w:rsidR="009933A3">
        <w:t xml:space="preserve">languages </w:t>
      </w:r>
      <w:r w:rsidR="00150DB9">
        <w:t xml:space="preserve">:- </w:t>
      </w:r>
    </w:p>
    <w:p w14:paraId="013B37B2" w14:textId="0FFA3229" w:rsidR="00150DB9" w:rsidRDefault="00150DB9" w:rsidP="009C1F4A">
      <w:r>
        <w:t xml:space="preserve">        Today there are various programming languages used worldwide that we found daily but the language/code for making the report is very easy and help me to look with optimistic manner while learning coding </w:t>
      </w:r>
      <w:r w:rsidR="004543EE">
        <w:t xml:space="preserve">       </w:t>
      </w:r>
      <w:r>
        <w:t>languages.</w:t>
      </w:r>
    </w:p>
    <w:p w14:paraId="6581E5AA" w14:textId="0FA17E70" w:rsidR="00150DB9" w:rsidRDefault="004543EE" w:rsidP="009C1F4A">
      <w:r>
        <w:t xml:space="preserve"> </w:t>
      </w:r>
      <w:r w:rsidR="00150DB9">
        <w:t>C.] Unclear about Information:-</w:t>
      </w:r>
    </w:p>
    <w:p w14:paraId="370D930F" w14:textId="4C837BE7" w:rsidR="00150DB9" w:rsidRDefault="00150DB9" w:rsidP="009C1F4A">
      <w:r>
        <w:t xml:space="preserve">    </w:t>
      </w:r>
      <w:proofErr w:type="spellStart"/>
      <w:r>
        <w:t>Through</w:t>
      </w:r>
      <w:r w:rsidR="009933A3">
        <w:t xml:space="preserve"> </w:t>
      </w:r>
      <w:r>
        <w:t>out</w:t>
      </w:r>
      <w:proofErr w:type="spellEnd"/>
      <w:r>
        <w:t xml:space="preserve"> the making of report I was unclear about the what and How Information should be written</w:t>
      </w:r>
      <w:r w:rsidR="004543EE">
        <w:t xml:space="preserve"> in that but my project partner Sahil </w:t>
      </w:r>
      <w:proofErr w:type="spellStart"/>
      <w:r w:rsidR="004543EE">
        <w:t>Borse</w:t>
      </w:r>
      <w:proofErr w:type="spellEnd"/>
      <w:r w:rsidR="004543EE">
        <w:t xml:space="preserve"> helped me in great way.</w:t>
      </w:r>
    </w:p>
    <w:p w14:paraId="47E1ECDE" w14:textId="417C3F04" w:rsidR="004543EE" w:rsidRDefault="004543EE" w:rsidP="009C1F4A">
      <w:r>
        <w:t xml:space="preserve"> D.] Time Constraints:- </w:t>
      </w:r>
    </w:p>
    <w:p w14:paraId="3DDCF931" w14:textId="6CBCC2C4" w:rsidR="004543EE" w:rsidRDefault="004543EE" w:rsidP="009C1F4A">
      <w:r>
        <w:t xml:space="preserve">    At the very start I made a sample report but as it was having multiple problems such as lack of Information, unattractive, etc. I had to remake the report for satisfying all those arguments. I had very limited time to make the latex report and it was taking a lot of time accordingly, but I covered it before time only. </w:t>
      </w:r>
    </w:p>
    <w:p w14:paraId="2088D4C3" w14:textId="6B353451" w:rsidR="004543EE" w:rsidRDefault="004543EE" w:rsidP="009C1F4A">
      <w:r>
        <w:t>2.] Working with Team members on making Websites</w:t>
      </w:r>
      <w:r w:rsidR="009933A3">
        <w:t xml:space="preserve"> </w:t>
      </w:r>
      <w:r>
        <w:t xml:space="preserve">:- </w:t>
      </w:r>
    </w:p>
    <w:p w14:paraId="7B522619" w14:textId="109290B5" w:rsidR="009C1F4A" w:rsidRDefault="004543EE" w:rsidP="009C1F4A">
      <w:r>
        <w:t xml:space="preserve">     As learning </w:t>
      </w:r>
      <w:r w:rsidR="009933A3">
        <w:t>n</w:t>
      </w:r>
      <w:r>
        <w:t xml:space="preserve">ew programming languages helps in logic building, think logically, </w:t>
      </w:r>
      <w:r w:rsidR="002F077F">
        <w:t xml:space="preserve">helps you to increase your ability to learn, memorize and perform actively. So far I learned new languages in Web Development such as HTML, </w:t>
      </w:r>
      <w:proofErr w:type="spellStart"/>
      <w:r w:rsidR="002F077F">
        <w:t>Javascript</w:t>
      </w:r>
      <w:proofErr w:type="spellEnd"/>
      <w:r w:rsidR="002F077F">
        <w:t>( Vanilla JS) and CSS. Making our own website and learning how various websites works in Frontend and Backend made me to think accordingly that what our work should be shown to people and what we should hide those secrets pathways for work</w:t>
      </w:r>
      <w:r w:rsidR="009933A3">
        <w:t xml:space="preserve"> </w:t>
      </w:r>
      <w:r w:rsidR="002F077F">
        <w:t xml:space="preserve">done.  At the same time I too faced some problems like </w:t>
      </w:r>
      <w:r w:rsidR="00BB76F5">
        <w:t xml:space="preserve">Resources(From where we should learned these languages), taking Lot of Time in making website, Remaking or Changing frequently some features to </w:t>
      </w:r>
      <w:proofErr w:type="spellStart"/>
      <w:r w:rsidR="00BB76F5">
        <w:t>fulfill</w:t>
      </w:r>
      <w:proofErr w:type="spellEnd"/>
      <w:r w:rsidR="00BB76F5">
        <w:t xml:space="preserve"> arguments of team members , Time and resources constraints, etc. so these were some of the challenges but it was fun for me to learn something new.</w:t>
      </w:r>
    </w:p>
    <w:p w14:paraId="1B26E419" w14:textId="77777777" w:rsidR="00BB76F5" w:rsidRDefault="00BB76F5" w:rsidP="009C1F4A"/>
    <w:p w14:paraId="198C7862" w14:textId="77777777" w:rsidR="009C1F4A" w:rsidRDefault="009C1F4A" w:rsidP="009C1F4A">
      <w:r>
        <w:t>Conclusion:</w:t>
      </w:r>
    </w:p>
    <w:p w14:paraId="26B97D0F" w14:textId="51B3D9DE" w:rsidR="00C74568" w:rsidRDefault="00BB76F5" w:rsidP="00BB76F5">
      <w:r w:rsidRPr="00BB76F5">
        <w:t>Building a website using HTML, JavaScript, and CSS empowers you to create an online presence with customized layouts and interactive features. Combining this with the capabilities of LaTeX allows you to generate professional reports dynamically. By leveraging the power of these technologies, you can create an engaging and informative website while providing users with valuable reports in a standardized format. So go ahead, unleash your creativity, and start building your own website with HTML, JavaScript, CSS, and LaTeX today!</w:t>
      </w:r>
    </w:p>
    <w:sectPr w:rsidR="00C745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16A6"/>
    <w:multiLevelType w:val="multilevel"/>
    <w:tmpl w:val="178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3964A0"/>
    <w:multiLevelType w:val="multilevel"/>
    <w:tmpl w:val="371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9C1F4A"/>
    <w:rsid w:val="00144044"/>
    <w:rsid w:val="00150DB9"/>
    <w:rsid w:val="002F077F"/>
    <w:rsid w:val="00450D7F"/>
    <w:rsid w:val="004543EE"/>
    <w:rsid w:val="005051DD"/>
    <w:rsid w:val="007166D1"/>
    <w:rsid w:val="009933A3"/>
    <w:rsid w:val="009C1F4A"/>
    <w:rsid w:val="00BB76F5"/>
    <w:rsid w:val="00BC386E"/>
    <w:rsid w:val="00C74568"/>
    <w:rsid w:val="00ED4D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EFB0"/>
  <w15:docId w15:val="{6AA742E8-E6C6-4630-AFA3-50593CF8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355171">
      <w:bodyDiv w:val="1"/>
      <w:marLeft w:val="0"/>
      <w:marRight w:val="0"/>
      <w:marTop w:val="0"/>
      <w:marBottom w:val="0"/>
      <w:divBdr>
        <w:top w:val="none" w:sz="0" w:space="0" w:color="auto"/>
        <w:left w:val="none" w:sz="0" w:space="0" w:color="auto"/>
        <w:bottom w:val="none" w:sz="0" w:space="0" w:color="auto"/>
        <w:right w:val="none" w:sz="0" w:space="0" w:color="auto"/>
      </w:divBdr>
    </w:div>
    <w:div w:id="2027897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DADBF232-76AA-4AB4-86C6-1B4578F12BDA}"/>
      </w:docPartPr>
      <w:docPartBody>
        <w:p w:rsidR="00A97750" w:rsidRDefault="00A97750">
          <w:r w:rsidRPr="0012284E">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64"/>
    <w:rsid w:val="00300F64"/>
    <w:rsid w:val="00A97750"/>
    <w:rsid w:val="00AA2E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7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BlogPostInfo xmlns="http://www.microsoft.com/Office/Word/BlogTool">
  <PostTitle>Ganesh Mali’s Blog</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Template>
  <TotalTime>3</TotalTime>
  <Pages>1</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Noronha</dc:creator>
  <cp:keywords/>
  <dc:description/>
  <cp:lastModifiedBy>Manjusha Mali</cp:lastModifiedBy>
  <cp:revision>3</cp:revision>
  <dcterms:created xsi:type="dcterms:W3CDTF">2023-07-14T18:18:00Z</dcterms:created>
  <dcterms:modified xsi:type="dcterms:W3CDTF">2023-07-14T18:20:00Z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